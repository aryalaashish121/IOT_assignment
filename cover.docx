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7EA6" w14:textId="77777777" w:rsidR="00A613D8" w:rsidRDefault="00A613D8" w:rsidP="00A613D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BDC218" wp14:editId="24CC0B81">
                <wp:simplePos x="0" y="0"/>
                <wp:positionH relativeFrom="leftMargin">
                  <wp:posOffset>627321</wp:posOffset>
                </wp:positionH>
                <wp:positionV relativeFrom="margin">
                  <wp:align>top</wp:align>
                </wp:positionV>
                <wp:extent cx="233916" cy="8272130"/>
                <wp:effectExtent l="0" t="0" r="0" b="0"/>
                <wp:wrapNone/>
                <wp:docPr id="5" name="Group 5" descr="Decorative sidebar for cover page 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16" cy="8272130"/>
                          <a:chOff x="0" y="0"/>
                          <a:chExt cx="228600" cy="9144000"/>
                        </a:xfrm>
                        <a:solidFill>
                          <a:srgbClr val="00B0F0"/>
                        </a:solidFill>
                      </wpg:grpSpPr>
                      <wps:wsp>
                        <wps:cNvPr id="19" name="Rectangle 19" descr="Decorative sidebar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 descr="Decorative sidebar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84431" id="Group 5" o:spid="_x0000_s1026" alt="Decorative sidebar for cover page " style="position:absolute;margin-left:49.4pt;margin-top:0;width:18.4pt;height:651.35pt;z-index:-251657216;mso-position-horizontal-relative:left-margin-area;mso-position-vertical:top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">
                <v:rect id="Rectangle 19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  <v:rect id="Rectangle 20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o:lock v:ext="edit" aspectratio="t"/>
                </v:rect>
                <w10:wrap anchorx="margin" anchory="margin"/>
              </v:group>
            </w:pict>
          </mc:Fallback>
        </mc:AlternateContent>
      </w:r>
    </w:p>
    <w:p w14:paraId="2C2479B4" w14:textId="77777777" w:rsidR="00A613D8" w:rsidRDefault="00A613D8" w:rsidP="00A613D8">
      <w:pPr>
        <w:jc w:val="center"/>
      </w:pPr>
      <w:sdt>
        <w:sdtPr>
          <w:alias w:val="Version:"/>
          <w:tag w:val="Version:"/>
          <w:id w:val="-907991857"/>
          <w:placeholder>
            <w:docPart w:val="7FB5181B4088407696F359A2FBC35DC7"/>
          </w:placeholder>
          <w:temporary/>
          <w15:appearance w15:val="hidden"/>
        </w:sdtPr>
        <w:sdtContent>
          <w:r>
            <w:rPr>
              <w:noProof/>
            </w:rPr>
            <w:drawing>
              <wp:inline distT="0" distB="0" distL="0" distR="0" wp14:anchorId="42E22636" wp14:editId="78E0B0FE">
                <wp:extent cx="4791075" cy="90397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ropped-Softwarica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1865" cy="90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E5DA83D" w14:textId="77777777" w:rsidR="00A613D8" w:rsidRDefault="00A613D8" w:rsidP="00A613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0BE854" w14:textId="77777777" w:rsidR="00A613D8" w:rsidRPr="00610E81" w:rsidRDefault="00A613D8" w:rsidP="00A613D8">
      <w:pPr>
        <w:jc w:val="center"/>
        <w:rPr>
          <w:sz w:val="20"/>
        </w:rPr>
      </w:pPr>
      <w:r>
        <w:rPr>
          <w:sz w:val="20"/>
        </w:rPr>
        <w:tab/>
      </w:r>
    </w:p>
    <w:p w14:paraId="75DCB2E2" w14:textId="77777777" w:rsidR="00A613D8" w:rsidRPr="00610E81" w:rsidRDefault="00A613D8" w:rsidP="00A613D8">
      <w:pPr>
        <w:jc w:val="center"/>
        <w:rPr>
          <w:b/>
          <w:sz w:val="28"/>
          <w:szCs w:val="30"/>
        </w:rPr>
      </w:pPr>
      <w:r w:rsidRPr="00610E81">
        <w:rPr>
          <w:b/>
          <w:sz w:val="28"/>
          <w:szCs w:val="30"/>
        </w:rPr>
        <w:t xml:space="preserve">Pervasive Computing Individual Project </w:t>
      </w:r>
    </w:p>
    <w:p w14:paraId="2EC7762C" w14:textId="77777777" w:rsidR="00A613D8" w:rsidRDefault="00A613D8" w:rsidP="00A613D8">
      <w:pPr>
        <w:jc w:val="center"/>
        <w:rPr>
          <w:b/>
          <w:sz w:val="30"/>
          <w:szCs w:val="30"/>
        </w:rPr>
      </w:pPr>
      <w:r w:rsidRPr="006A7A94">
        <w:rPr>
          <w:b/>
          <w:sz w:val="30"/>
          <w:szCs w:val="30"/>
        </w:rPr>
        <w:t>On</w:t>
      </w:r>
    </w:p>
    <w:p w14:paraId="350D4961" w14:textId="77777777" w:rsidR="00A613D8" w:rsidRPr="00B631C8" w:rsidRDefault="00A613D8" w:rsidP="00A613D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Automatic Irrigation System</w:t>
      </w:r>
    </w:p>
    <w:p w14:paraId="59C4EE72" w14:textId="77777777" w:rsidR="00A613D8" w:rsidRPr="006A7A94" w:rsidRDefault="00A613D8" w:rsidP="00A613D8">
      <w:pPr>
        <w:rPr>
          <w:b/>
          <w:sz w:val="28"/>
          <w:szCs w:val="28"/>
        </w:rPr>
      </w:pPr>
      <w:r w:rsidRPr="006A7A94">
        <w:rPr>
          <w:b/>
          <w:sz w:val="28"/>
          <w:szCs w:val="28"/>
        </w:rPr>
        <w:t>:</w:t>
      </w:r>
    </w:p>
    <w:p w14:paraId="72FC6DF1" w14:textId="77777777" w:rsidR="00A613D8" w:rsidRPr="00F33B5E" w:rsidRDefault="00A613D8" w:rsidP="00A613D8">
      <w:pPr>
        <w:spacing w:line="276" w:lineRule="auto"/>
        <w:jc w:val="center"/>
        <w:rPr>
          <w:rFonts w:cs="Times New Roman"/>
          <w:sz w:val="28"/>
          <w:szCs w:val="28"/>
        </w:rPr>
      </w:pPr>
      <w:r w:rsidRPr="00F33B5E">
        <w:rPr>
          <w:rFonts w:cs="Times New Roman"/>
          <w:sz w:val="28"/>
          <w:szCs w:val="28"/>
        </w:rPr>
        <w:t>Submitted in for partial fulfillment for the award of</w:t>
      </w:r>
    </w:p>
    <w:p w14:paraId="5912B148" w14:textId="77777777" w:rsidR="00A613D8" w:rsidRPr="00F33B5E" w:rsidRDefault="00A613D8" w:rsidP="00A613D8">
      <w:pPr>
        <w:spacing w:line="276" w:lineRule="auto"/>
        <w:jc w:val="center"/>
        <w:rPr>
          <w:rFonts w:cs="Times New Roman"/>
          <w:sz w:val="28"/>
          <w:szCs w:val="28"/>
        </w:rPr>
      </w:pPr>
      <w:r w:rsidRPr="00F33B5E">
        <w:rPr>
          <w:rFonts w:cs="Times New Roman"/>
          <w:sz w:val="28"/>
          <w:szCs w:val="28"/>
        </w:rPr>
        <w:t xml:space="preserve">BSc [Hons] computing degree </w:t>
      </w:r>
      <w:r>
        <w:rPr>
          <w:rFonts w:cs="Times New Roman"/>
          <w:sz w:val="28"/>
          <w:szCs w:val="28"/>
        </w:rPr>
        <w:t xml:space="preserve"> </w:t>
      </w:r>
    </w:p>
    <w:p w14:paraId="3D280560" w14:textId="77777777" w:rsidR="00A613D8" w:rsidRPr="00F33B5E" w:rsidRDefault="00A613D8" w:rsidP="00A613D8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</w:t>
      </w:r>
      <w:bookmarkStart w:id="0" w:name="_GoBack"/>
      <w:bookmarkEnd w:id="0"/>
    </w:p>
    <w:p w14:paraId="43631522" w14:textId="77777777" w:rsidR="00A613D8" w:rsidRPr="00F33B5E" w:rsidRDefault="00A613D8" w:rsidP="00A613D8">
      <w:pPr>
        <w:spacing w:line="276" w:lineRule="auto"/>
        <w:jc w:val="center"/>
        <w:rPr>
          <w:rFonts w:cs="Times New Roman"/>
          <w:sz w:val="28"/>
          <w:szCs w:val="28"/>
        </w:rPr>
      </w:pPr>
      <w:r w:rsidRPr="00F33B5E">
        <w:rPr>
          <w:rFonts w:cs="Times New Roman"/>
          <w:sz w:val="28"/>
          <w:szCs w:val="28"/>
        </w:rPr>
        <w:t>Module: STW303CEM</w:t>
      </w:r>
      <w:r>
        <w:rPr>
          <w:rFonts w:cs="Times New Roman"/>
          <w:sz w:val="28"/>
          <w:szCs w:val="28"/>
        </w:rPr>
        <w:t xml:space="preserve"> Pervasive Computing</w:t>
      </w:r>
    </w:p>
    <w:p w14:paraId="4B2E8A59" w14:textId="77777777" w:rsidR="00A613D8" w:rsidRPr="00F33B5E" w:rsidRDefault="00A613D8" w:rsidP="00A613D8">
      <w:pPr>
        <w:spacing w:line="276" w:lineRule="auto"/>
        <w:jc w:val="center"/>
        <w:rPr>
          <w:rFonts w:cs="Times New Roman"/>
          <w:sz w:val="28"/>
          <w:szCs w:val="28"/>
        </w:rPr>
      </w:pPr>
      <w:r w:rsidRPr="00F33B5E">
        <w:rPr>
          <w:rFonts w:cs="Times New Roman"/>
          <w:sz w:val="28"/>
          <w:szCs w:val="28"/>
        </w:rPr>
        <w:t>Softwarica College of IT and E-Commerce</w:t>
      </w:r>
    </w:p>
    <w:p w14:paraId="537E5FBB" w14:textId="77777777" w:rsidR="00A613D8" w:rsidRPr="00F33B5E" w:rsidRDefault="00A613D8" w:rsidP="00A613D8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 w:rsidRPr="00F33B5E">
        <w:rPr>
          <w:rFonts w:cs="Times New Roman"/>
          <w:sz w:val="28"/>
          <w:szCs w:val="28"/>
        </w:rPr>
        <w:t>Mahakavi</w:t>
      </w:r>
      <w:proofErr w:type="spellEnd"/>
      <w:r w:rsidRPr="00F33B5E">
        <w:rPr>
          <w:rFonts w:cs="Times New Roman"/>
          <w:sz w:val="28"/>
          <w:szCs w:val="28"/>
        </w:rPr>
        <w:t xml:space="preserve"> Marg, Kathmandu 44600, Nepal</w:t>
      </w:r>
    </w:p>
    <w:p w14:paraId="322B7C40" w14:textId="77777777" w:rsidR="00A613D8" w:rsidRDefault="00A613D8" w:rsidP="00A613D8">
      <w:pPr>
        <w:jc w:val="center"/>
      </w:pPr>
    </w:p>
    <w:p w14:paraId="494A6BA1" w14:textId="77777777" w:rsidR="00A613D8" w:rsidRDefault="00A613D8" w:rsidP="00A613D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F2F622" wp14:editId="29D96BEA">
                <wp:simplePos x="0" y="0"/>
                <wp:positionH relativeFrom="margin">
                  <wp:posOffset>3053316</wp:posOffset>
                </wp:positionH>
                <wp:positionV relativeFrom="margin">
                  <wp:posOffset>5310225</wp:posOffset>
                </wp:positionV>
                <wp:extent cx="257175" cy="6480322"/>
                <wp:effectExtent l="0" t="6350" r="3175" b="3175"/>
                <wp:wrapNone/>
                <wp:docPr id="4" name="Group 4" descr="Decorative sidebar for cover page 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7175" cy="6480322"/>
                          <a:chOff x="0" y="0"/>
                          <a:chExt cx="228600" cy="9144000"/>
                        </a:xfrm>
                        <a:solidFill>
                          <a:srgbClr val="00B0F0"/>
                        </a:solidFill>
                      </wpg:grpSpPr>
                      <wps:wsp>
                        <wps:cNvPr id="6" name="Rectangle 6" descr="Decorative sidebar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 descr="Decorative sidebar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49EBC" id="Group 4" o:spid="_x0000_s1026" alt="Decorative sidebar for cover page " style="position:absolute;margin-left:240.4pt;margin-top:418.15pt;width:20.25pt;height:510.25pt;rotation:90;z-index:-251656192;mso-position-horizontal-relative:margin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">
                <v:rect id="Rectangle 6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  <v:rect id="Rectangle 7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o:lock v:ext="edit" aspectratio="t"/>
                </v:rect>
                <w10:wrap anchorx="margin" anchory="margin"/>
              </v:group>
            </w:pict>
          </mc:Fallback>
        </mc:AlternateContent>
      </w:r>
    </w:p>
    <w:p w14:paraId="470FEB29" w14:textId="77777777" w:rsidR="00A613D8" w:rsidRPr="00F06373" w:rsidRDefault="00A613D8" w:rsidP="00A613D8">
      <w:pPr>
        <w:spacing w:line="276" w:lineRule="auto"/>
        <w:ind w:firstLine="720"/>
        <w:jc w:val="both"/>
        <w:rPr>
          <w:rFonts w:cs="Times New Roman"/>
          <w:sz w:val="28"/>
          <w:szCs w:val="32"/>
        </w:rPr>
      </w:pPr>
      <w:r w:rsidRPr="00F06373">
        <w:rPr>
          <w:rFonts w:cs="Times New Roman"/>
          <w:sz w:val="28"/>
          <w:szCs w:val="32"/>
        </w:rPr>
        <w:t>Submitted By:</w:t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  <w:t xml:space="preserve">Submitted To: </w:t>
      </w:r>
    </w:p>
    <w:p w14:paraId="48BD5E68" w14:textId="77777777" w:rsidR="00A613D8" w:rsidRPr="00F06373" w:rsidRDefault="00A613D8" w:rsidP="00A613D8">
      <w:pPr>
        <w:spacing w:line="276" w:lineRule="auto"/>
        <w:ind w:firstLine="720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Aashish Aryal</w:t>
      </w:r>
      <w:r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  <w:t xml:space="preserve">         </w:t>
      </w:r>
      <w:proofErr w:type="spellStart"/>
      <w:r w:rsidRPr="00F06373">
        <w:rPr>
          <w:rFonts w:cs="Times New Roman"/>
          <w:b/>
          <w:sz w:val="28"/>
          <w:szCs w:val="32"/>
        </w:rPr>
        <w:t>Manoj</w:t>
      </w:r>
      <w:proofErr w:type="spellEnd"/>
      <w:r w:rsidRPr="00F06373">
        <w:rPr>
          <w:rFonts w:cs="Times New Roman"/>
          <w:b/>
          <w:sz w:val="28"/>
          <w:szCs w:val="32"/>
        </w:rPr>
        <w:t xml:space="preserve"> Shrestha</w:t>
      </w:r>
    </w:p>
    <w:p w14:paraId="23DBA5CF" w14:textId="77777777" w:rsidR="00A613D8" w:rsidRPr="00F06373" w:rsidRDefault="00A613D8" w:rsidP="00A613D8">
      <w:pPr>
        <w:spacing w:line="276" w:lineRule="auto"/>
        <w:ind w:firstLine="720"/>
        <w:jc w:val="both"/>
        <w:rPr>
          <w:rFonts w:cs="Times New Roman"/>
          <w:sz w:val="28"/>
          <w:szCs w:val="32"/>
        </w:rPr>
      </w:pPr>
      <w:r w:rsidRPr="00F06373">
        <w:rPr>
          <w:rFonts w:cs="Times New Roman"/>
          <w:sz w:val="28"/>
          <w:szCs w:val="32"/>
        </w:rPr>
        <w:t>College ID: -</w:t>
      </w:r>
      <w:r>
        <w:rPr>
          <w:rFonts w:cs="Times New Roman"/>
          <w:sz w:val="28"/>
          <w:szCs w:val="32"/>
        </w:rPr>
        <w:t>160313</w:t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</w:r>
      <w:r w:rsidRPr="00F06373">
        <w:rPr>
          <w:rFonts w:cs="Times New Roman"/>
          <w:sz w:val="28"/>
          <w:szCs w:val="32"/>
        </w:rPr>
        <w:tab/>
        <w:t>Module Leader</w:t>
      </w:r>
    </w:p>
    <w:p w14:paraId="3C74AA80" w14:textId="77777777" w:rsidR="00A613D8" w:rsidRPr="00A122DB" w:rsidRDefault="00A613D8" w:rsidP="00A613D8">
      <w:r>
        <w:tab/>
      </w:r>
    </w:p>
    <w:p w14:paraId="21C64B1C" w14:textId="65936838" w:rsidR="00907CBB" w:rsidRPr="00A613D8" w:rsidRDefault="00907CBB" w:rsidP="00A613D8"/>
    <w:sectPr w:rsidR="00907CBB" w:rsidRPr="00A613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4D42A" w14:textId="77777777" w:rsidR="00EE37E1" w:rsidRDefault="00EE37E1">
      <w:r>
        <w:separator/>
      </w:r>
    </w:p>
    <w:p w14:paraId="60DC3A7B" w14:textId="77777777" w:rsidR="00EE37E1" w:rsidRDefault="00EE37E1"/>
  </w:endnote>
  <w:endnote w:type="continuationSeparator" w:id="0">
    <w:p w14:paraId="037F3D24" w14:textId="77777777" w:rsidR="00EE37E1" w:rsidRDefault="00EE37E1">
      <w:r>
        <w:continuationSeparator/>
      </w:r>
    </w:p>
    <w:p w14:paraId="43594035" w14:textId="77777777" w:rsidR="00EE37E1" w:rsidRDefault="00EE37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17D2A50" w14:textId="77777777" w:rsidTr="00B87079">
      <w:sdt>
        <w:sdtPr>
          <w:alias w:val="Enter date:"/>
          <w:tag w:val="Enter date:"/>
          <w:id w:val="-666626265"/>
          <w:placeholder>
            <w:docPart w:val="4FDD2EC85A4245118A19948CC07C66F2"/>
          </w:placeholder>
          <w:temporary/>
          <w:showingPlcHdr/>
          <w15:appearance w15:val="hidden"/>
        </w:sdtPr>
        <w:sdtEndPr/>
        <w:sdtContent>
          <w:tc>
            <w:tcPr>
              <w:tcW w:w="750" w:type="pct"/>
            </w:tcPr>
            <w:p w14:paraId="7C568541" w14:textId="77777777" w:rsidR="00907CBB" w:rsidRDefault="00B87079">
              <w:pPr>
                <w:pStyle w:val="Footer"/>
              </w:pPr>
              <w:r>
                <w:t>Date</w:t>
              </w:r>
            </w:p>
          </w:tc>
        </w:sdtContent>
      </w:sdt>
      <w:tc>
        <w:tcPr>
          <w:tcW w:w="3500" w:type="pct"/>
        </w:tcPr>
        <w:p w14:paraId="1E42FDF6" w14:textId="77777777" w:rsidR="00907CBB" w:rsidRDefault="00EE37E1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953401FB411744F3942A5DEFA3FB4B81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B87079">
                <w:t>Project Communication Plan</w:t>
              </w:r>
            </w:sdtContent>
          </w:sdt>
        </w:p>
      </w:tc>
      <w:tc>
        <w:tcPr>
          <w:tcW w:w="750" w:type="pct"/>
        </w:tcPr>
        <w:p w14:paraId="0B1576D9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49CD23D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F8B0A" w14:textId="77777777" w:rsidR="00EE37E1" w:rsidRDefault="00EE37E1">
      <w:r>
        <w:separator/>
      </w:r>
    </w:p>
    <w:p w14:paraId="34E5DA92" w14:textId="77777777" w:rsidR="00EE37E1" w:rsidRDefault="00EE37E1"/>
  </w:footnote>
  <w:footnote w:type="continuationSeparator" w:id="0">
    <w:p w14:paraId="7E176DD0" w14:textId="77777777" w:rsidR="00EE37E1" w:rsidRDefault="00EE37E1">
      <w:r>
        <w:continuationSeparator/>
      </w:r>
    </w:p>
    <w:p w14:paraId="63DCC3B7" w14:textId="77777777" w:rsidR="00EE37E1" w:rsidRDefault="00EE37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23B53" w14:textId="77777777" w:rsidR="00907CBB" w:rsidRDefault="00EE37E1">
    <w:pPr>
      <w:pStyle w:val="Header"/>
    </w:pPr>
    <w:sdt>
      <w:sdtPr>
        <w:alias w:val="Confidential:"/>
        <w:tag w:val="Confidential:"/>
        <w:id w:val="-797678126"/>
        <w:placeholder>
          <w:docPart w:val="1919847DF55A4BCEAD2B6C7BD2593CF6"/>
        </w:placeholder>
        <w:temporary/>
        <w:showingPlcHdr/>
        <w15:appearance w15:val="hidden"/>
      </w:sdtPr>
      <w:sdtEndPr/>
      <w:sdtContent>
        <w:r w:rsidR="00B87079">
          <w:t>Confidential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52A82"/>
    <w:multiLevelType w:val="hybridMultilevel"/>
    <w:tmpl w:val="04F0EAF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81"/>
    <w:rsid w:val="00067E02"/>
    <w:rsid w:val="00107CB6"/>
    <w:rsid w:val="0013333F"/>
    <w:rsid w:val="00193898"/>
    <w:rsid w:val="002B21AE"/>
    <w:rsid w:val="00312DD5"/>
    <w:rsid w:val="0033593E"/>
    <w:rsid w:val="004534A5"/>
    <w:rsid w:val="004566FA"/>
    <w:rsid w:val="00495232"/>
    <w:rsid w:val="004A4EC4"/>
    <w:rsid w:val="00532436"/>
    <w:rsid w:val="005331CA"/>
    <w:rsid w:val="005504AE"/>
    <w:rsid w:val="00610E81"/>
    <w:rsid w:val="00660B21"/>
    <w:rsid w:val="00714CE5"/>
    <w:rsid w:val="00736E05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122DB"/>
    <w:rsid w:val="00A613D8"/>
    <w:rsid w:val="00A72CC5"/>
    <w:rsid w:val="00B44134"/>
    <w:rsid w:val="00B55F12"/>
    <w:rsid w:val="00B87079"/>
    <w:rsid w:val="00C41938"/>
    <w:rsid w:val="00C64B77"/>
    <w:rsid w:val="00CB5473"/>
    <w:rsid w:val="00DA0B66"/>
    <w:rsid w:val="00DB6B62"/>
    <w:rsid w:val="00E279B8"/>
    <w:rsid w:val="00E756E6"/>
    <w:rsid w:val="00EA05B8"/>
    <w:rsid w:val="00EB203B"/>
    <w:rsid w:val="00E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4BFD5"/>
  <w15:chartTrackingRefBased/>
  <w15:docId w15:val="{2B27C7D9-D314-4C84-800D-F6AC2922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E81"/>
    <w:pPr>
      <w:spacing w:after="160" w:line="259" w:lineRule="auto"/>
    </w:pPr>
    <w:rPr>
      <w:rFonts w:ascii="Times New Roman" w:eastAsiaTheme="minorHAnsi" w:hAnsi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 w:line="240" w:lineRule="auto"/>
      <w:ind w:left="72" w:right="72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 w:after="120" w:line="240" w:lineRule="auto"/>
      <w:ind w:left="72" w:right="72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kern w:val="22"/>
      <w:sz w:val="24"/>
      <w:szCs w:val="24"/>
      <w:lang w:eastAsia="ja-JP"/>
      <w14:ligatures w14:val="standard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 w:after="120" w:line="240" w:lineRule="auto"/>
      <w:ind w:left="72" w:right="72"/>
      <w:outlineLvl w:val="2"/>
    </w:pPr>
    <w:rPr>
      <w:rFonts w:asciiTheme="majorHAnsi" w:eastAsiaTheme="majorEastAsia" w:hAnsiTheme="majorHAnsi" w:cstheme="majorBidi"/>
      <w:caps/>
      <w:color w:val="555A3C" w:themeColor="accent3" w:themeShade="80"/>
      <w:kern w:val="22"/>
      <w:lang w:eastAsia="ja-JP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 w:line="240" w:lineRule="auto"/>
      <w:ind w:left="72" w:right="72"/>
      <w:outlineLvl w:val="3"/>
    </w:pPr>
    <w:rPr>
      <w:rFonts w:asciiTheme="majorHAnsi" w:eastAsiaTheme="majorEastAsia" w:hAnsiTheme="majorHAnsi" w:cstheme="majorBidi"/>
      <w:caps/>
      <w:kern w:val="22"/>
      <w:sz w:val="24"/>
      <w:szCs w:val="24"/>
      <w:lang w:eastAsia="ja-JP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 w:line="240" w:lineRule="auto"/>
      <w:ind w:left="72" w:right="72"/>
      <w:outlineLvl w:val="4"/>
    </w:pPr>
    <w:rPr>
      <w:rFonts w:asciiTheme="majorHAnsi" w:eastAsiaTheme="majorEastAsia" w:hAnsiTheme="majorHAnsi" w:cstheme="majorBidi"/>
      <w:i/>
      <w:iCs/>
      <w:caps/>
      <w:kern w:val="22"/>
      <w:sz w:val="24"/>
      <w:szCs w:val="24"/>
      <w:lang w:eastAsia="ja-JP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 w:line="240" w:lineRule="auto"/>
      <w:ind w:left="72" w:right="72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kern w:val="22"/>
      <w:sz w:val="20"/>
      <w:szCs w:val="20"/>
      <w:lang w:eastAsia="ja-JP"/>
      <w14:ligatures w14:val="standar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 w:line="240" w:lineRule="auto"/>
      <w:ind w:left="72" w:right="72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kern w:val="22"/>
      <w:sz w:val="20"/>
      <w:szCs w:val="20"/>
      <w:lang w:eastAsia="ja-JP"/>
      <w14:ligatures w14:val="standar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 w:line="240" w:lineRule="auto"/>
      <w:ind w:left="72" w:right="72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kern w:val="22"/>
      <w:sz w:val="20"/>
      <w:szCs w:val="20"/>
      <w:lang w:eastAsia="ja-JP"/>
      <w14:ligatures w14:val="standar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 w:line="240" w:lineRule="auto"/>
      <w:ind w:left="72" w:right="72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kern w:val="22"/>
      <w:sz w:val="20"/>
      <w:szCs w:val="20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120" w:line="240" w:lineRule="auto"/>
      <w:ind w:left="72" w:right="72"/>
    </w:pPr>
    <w:rPr>
      <w:rFonts w:asciiTheme="minorHAnsi" w:eastAsiaTheme="minorEastAsia" w:hAnsiTheme="minorHAnsi"/>
      <w:b/>
      <w:bCs/>
      <w:smallCaps/>
      <w:color w:val="595959" w:themeColor="text1" w:themeTint="A6"/>
      <w:kern w:val="22"/>
      <w:lang w:eastAsia="ja-JP"/>
      <w14:ligatures w14:val="standard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 w:line="240" w:lineRule="auto"/>
      <w:ind w:left="72" w:right="72"/>
      <w:jc w:val="right"/>
    </w:pPr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120" w:line="240" w:lineRule="auto"/>
      <w:ind w:left="72" w:right="72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 w:line="240" w:lineRule="auto"/>
      <w:ind w:left="72" w:right="72"/>
      <w:jc w:val="right"/>
    </w:pPr>
    <w:rPr>
      <w:rFonts w:asciiTheme="minorHAnsi" w:eastAsiaTheme="minorEastAsia" w:hAnsiTheme="minorHAnsi"/>
      <w:kern w:val="22"/>
      <w:lang w:eastAsia="ja-JP"/>
      <w14:ligatures w14:val="standard"/>
    </w:r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 w:line="240" w:lineRule="auto"/>
      <w:ind w:left="72" w:right="72"/>
    </w:pPr>
    <w:rPr>
      <w:rFonts w:asciiTheme="minorHAnsi" w:eastAsiaTheme="minorEastAsia" w:hAnsiTheme="minorHAnsi"/>
      <w:kern w:val="22"/>
      <w:lang w:eastAsia="ja-JP"/>
      <w14:ligatures w14:val="standard"/>
    </w:r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ind w:left="72" w:right="72"/>
      <w:jc w:val="right"/>
    </w:pPr>
    <w:rPr>
      <w:rFonts w:asciiTheme="minorHAnsi" w:eastAsiaTheme="minorEastAsia" w:hAnsiTheme="minorHAnsi"/>
      <w:noProof/>
      <w:color w:val="59473F" w:themeColor="text2" w:themeShade="BF"/>
      <w:kern w:val="22"/>
      <w:sz w:val="52"/>
      <w:szCs w:val="52"/>
      <w:lang w:eastAsia="ja-JP"/>
      <w14:ligatures w14:val="standar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ind w:left="72" w:right="72"/>
      <w:jc w:val="center"/>
    </w:pPr>
    <w:rPr>
      <w:rFonts w:ascii="Arial" w:eastAsiaTheme="minorEastAsia" w:hAnsi="Arial" w:cs="Arial"/>
      <w:vanish/>
      <w:kern w:val="22"/>
      <w:sz w:val="16"/>
      <w:szCs w:val="16"/>
      <w:lang w:eastAsia="ja-JP"/>
      <w14:ligatures w14:val="standar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 w:line="240" w:lineRule="auto"/>
      <w:ind w:left="72" w:right="72"/>
      <w:jc w:val="center"/>
    </w:pPr>
    <w:rPr>
      <w:rFonts w:ascii="Arial" w:eastAsiaTheme="minorEastAsia" w:hAnsi="Arial" w:cs="Arial"/>
      <w:vanish/>
      <w:kern w:val="22"/>
      <w:sz w:val="16"/>
      <w:szCs w:val="16"/>
      <w:lang w:eastAsia="ja-JP"/>
      <w14:ligatures w14:val="standar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 w:line="240" w:lineRule="auto"/>
      <w:ind w:left="72" w:right="72"/>
      <w:jc w:val="right"/>
    </w:pPr>
    <w:rPr>
      <w:rFonts w:asciiTheme="minorHAnsi" w:eastAsiaTheme="minorEastAsia" w:hAnsiTheme="minorHAnsi"/>
      <w:caps/>
      <w:kern w:val="22"/>
      <w:lang w:eastAsia="ja-JP"/>
      <w14:ligatures w14:val="standard"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 w:line="240" w:lineRule="auto"/>
      <w:ind w:left="72" w:right="72"/>
    </w:pPr>
    <w:rPr>
      <w:rFonts w:asciiTheme="minorHAnsi" w:eastAsiaTheme="minorEastAsia" w:hAnsiTheme="minorHAnsi"/>
      <w:kern w:val="22"/>
      <w:lang w:eastAsia="ja-JP"/>
      <w14:ligatures w14:val="standard"/>
    </w:r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  <w:spacing w:after="120" w:line="240" w:lineRule="auto"/>
      <w:ind w:right="72"/>
    </w:pPr>
    <w:rPr>
      <w:rFonts w:asciiTheme="minorHAnsi" w:eastAsiaTheme="minorEastAsia" w:hAnsiTheme="minorHAnsi"/>
      <w:kern w:val="22"/>
      <w:lang w:eastAsia="ja-JP"/>
      <w14:ligatures w14:val="standard"/>
    </w:r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ind w:left="72" w:right="72"/>
      <w:jc w:val="right"/>
    </w:pPr>
    <w:rPr>
      <w:rFonts w:asciiTheme="minorHAnsi" w:eastAsiaTheme="minorEastAsia" w:hAnsiTheme="minorHAnsi"/>
      <w:kern w:val="22"/>
      <w:lang w:eastAsia="ja-JP"/>
      <w14:ligatures w14:val="standard"/>
    </w:r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/>
      <w:i/>
      <w:iCs/>
      <w:color w:val="355D7E" w:themeColor="accent1" w:themeShade="80"/>
      <w:kern w:val="22"/>
      <w:lang w:eastAsia="ja-JP"/>
      <w14:ligatures w14:val="standar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spacing w:after="120" w:line="240" w:lineRule="auto"/>
      <w:ind w:left="1152" w:right="1152"/>
    </w:pPr>
    <w:rPr>
      <w:rFonts w:asciiTheme="minorHAnsi" w:eastAsiaTheme="minorEastAsia" w:hAnsiTheme="minorHAnsi"/>
      <w:i/>
      <w:iCs/>
      <w:color w:val="355D7E" w:themeColor="accent1" w:themeShade="80"/>
      <w:kern w:val="22"/>
      <w:lang w:eastAsia="ja-JP"/>
      <w14:ligatures w14:val="standard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1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hish%20Aryal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19847DF55A4BCEAD2B6C7BD2593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CF505-6E97-4E48-8883-C76A5371170C}"/>
      </w:docPartPr>
      <w:docPartBody>
        <w:p w:rsidR="007B7BA4" w:rsidRDefault="0012541C">
          <w:pPr>
            <w:pStyle w:val="1919847DF55A4BCEAD2B6C7BD2593CF6"/>
          </w:pPr>
          <w:r>
            <w:t>Goals</w:t>
          </w:r>
        </w:p>
      </w:docPartBody>
    </w:docPart>
    <w:docPart>
      <w:docPartPr>
        <w:name w:val="4FDD2EC85A4245118A19948CC07C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9C0D8-4675-44C8-B0D8-0CB7C95930F3}"/>
      </w:docPartPr>
      <w:docPartBody>
        <w:p w:rsidR="007B7BA4" w:rsidRDefault="0012541C">
          <w:pPr>
            <w:pStyle w:val="4FDD2EC85A4245118A19948CC07C66F2"/>
          </w:pPr>
          <w:r>
            <w:t>Lead name</w:t>
          </w:r>
        </w:p>
      </w:docPartBody>
    </w:docPart>
    <w:docPart>
      <w:docPartPr>
        <w:name w:val="953401FB411744F3942A5DEFA3FB4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EED4-D192-4282-9F8C-2E683D720C19}"/>
      </w:docPartPr>
      <w:docPartBody>
        <w:p w:rsidR="007B7BA4" w:rsidRDefault="0012541C">
          <w:pPr>
            <w:pStyle w:val="953401FB411744F3942A5DEFA3FB4B81"/>
          </w:pPr>
          <w:r>
            <w:t>Probability</w:t>
          </w:r>
        </w:p>
      </w:docPartBody>
    </w:docPart>
    <w:docPart>
      <w:docPartPr>
        <w:name w:val="7FB5181B4088407696F359A2FBC3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80CA-0E97-4651-969C-9F14745BD423}"/>
      </w:docPartPr>
      <w:docPartBody>
        <w:p w:rsidR="00000000" w:rsidRDefault="009B129A" w:rsidP="009B129A">
          <w:pPr>
            <w:pStyle w:val="7FB5181B4088407696F359A2FBC35DC7"/>
          </w:pPr>
          <w: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C"/>
    <w:rsid w:val="00000A4D"/>
    <w:rsid w:val="0012541C"/>
    <w:rsid w:val="007B7BA4"/>
    <w:rsid w:val="00994471"/>
    <w:rsid w:val="009B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BE7AE24BFE41C1850442A605308A46">
    <w:name w:val="13BE7AE24BFE41C1850442A605308A46"/>
  </w:style>
  <w:style w:type="paragraph" w:customStyle="1" w:styleId="088D770FA2F44EA7847F2750D0BE0A87">
    <w:name w:val="088D770FA2F44EA7847F2750D0BE0A87"/>
  </w:style>
  <w:style w:type="paragraph" w:customStyle="1" w:styleId="48AE6A57A363486DB60D23A6CBD89072">
    <w:name w:val="48AE6A57A363486DB60D23A6CBD89072"/>
  </w:style>
  <w:style w:type="paragraph" w:customStyle="1" w:styleId="8EB8595E20334DE69EADC70024842565">
    <w:name w:val="8EB8595E20334DE69EADC70024842565"/>
  </w:style>
  <w:style w:type="paragraph" w:customStyle="1" w:styleId="6225A7773EEF417196FBCB56AF488847">
    <w:name w:val="6225A7773EEF417196FBCB56AF488847"/>
  </w:style>
  <w:style w:type="paragraph" w:customStyle="1" w:styleId="ADEC22303C3D41B7B10467E2EEF7545D">
    <w:name w:val="ADEC22303C3D41B7B10467E2EEF7545D"/>
  </w:style>
  <w:style w:type="paragraph" w:customStyle="1" w:styleId="11A9D5FC80F84F88BAD0DBE7867610BC">
    <w:name w:val="11A9D5FC80F84F88BAD0DBE7867610BC"/>
  </w:style>
  <w:style w:type="paragraph" w:customStyle="1" w:styleId="EB650D1D81E44FF8B3A8F7845EFAABAF">
    <w:name w:val="EB650D1D81E44FF8B3A8F7845EFAABAF"/>
  </w:style>
  <w:style w:type="paragraph" w:customStyle="1" w:styleId="951D969A5DAD4592BD14D0479940BE10">
    <w:name w:val="951D969A5DAD4592BD14D0479940BE10"/>
  </w:style>
  <w:style w:type="paragraph" w:customStyle="1" w:styleId="7A84FACDCD7049D1980D95E82956B2A0">
    <w:name w:val="7A84FACDCD7049D1980D95E82956B2A0"/>
  </w:style>
  <w:style w:type="paragraph" w:customStyle="1" w:styleId="0FF535BF644F478BA34921055B242CE8">
    <w:name w:val="0FF535BF644F478BA34921055B242CE8"/>
  </w:style>
  <w:style w:type="paragraph" w:customStyle="1" w:styleId="C165609CF232466B9050744160E14459">
    <w:name w:val="C165609CF232466B9050744160E14459"/>
  </w:style>
  <w:style w:type="paragraph" w:customStyle="1" w:styleId="FC8F7BAE493D41849A141FD68758B697">
    <w:name w:val="FC8F7BAE493D41849A141FD68758B697"/>
  </w:style>
  <w:style w:type="paragraph" w:customStyle="1" w:styleId="C73E44B76F4F492EA61E5B351EDB5B9F">
    <w:name w:val="C73E44B76F4F492EA61E5B351EDB5B9F"/>
  </w:style>
  <w:style w:type="paragraph" w:customStyle="1" w:styleId="55BA0A0D01864242B075197109685ADE">
    <w:name w:val="55BA0A0D01864242B075197109685ADE"/>
  </w:style>
  <w:style w:type="paragraph" w:customStyle="1" w:styleId="66348A69DD8F49B0BED0E3CE613BD418">
    <w:name w:val="66348A69DD8F49B0BED0E3CE613BD418"/>
  </w:style>
  <w:style w:type="paragraph" w:customStyle="1" w:styleId="33FDA25CC1B44E5EA5188A2C3E9DF834">
    <w:name w:val="33FDA25CC1B44E5EA5188A2C3E9DF834"/>
  </w:style>
  <w:style w:type="paragraph" w:customStyle="1" w:styleId="703911BEF8BA472791B75D898D8F9A50">
    <w:name w:val="703911BEF8BA472791B75D898D8F9A50"/>
  </w:style>
  <w:style w:type="paragraph" w:customStyle="1" w:styleId="71214469B7704008A9F363B0EFB419C5">
    <w:name w:val="71214469B7704008A9F363B0EFB419C5"/>
  </w:style>
  <w:style w:type="paragraph" w:customStyle="1" w:styleId="6A67D1370E1F494D80BBBC9D7F1A7730">
    <w:name w:val="6A67D1370E1F494D80BBBC9D7F1A7730"/>
  </w:style>
  <w:style w:type="paragraph" w:customStyle="1" w:styleId="D3A14667F5D54647A14786C63AB537D2">
    <w:name w:val="D3A14667F5D54647A14786C63AB537D2"/>
  </w:style>
  <w:style w:type="paragraph" w:customStyle="1" w:styleId="B6A56BC744474ED480A7DDBE4D8A1936">
    <w:name w:val="B6A56BC744474ED480A7DDBE4D8A1936"/>
  </w:style>
  <w:style w:type="paragraph" w:customStyle="1" w:styleId="910C277AE2A3486B8CE5653C20F09F8D">
    <w:name w:val="910C277AE2A3486B8CE5653C20F09F8D"/>
  </w:style>
  <w:style w:type="paragraph" w:customStyle="1" w:styleId="171DA4F9A5CE42E48D47FE0F61CD75DC">
    <w:name w:val="171DA4F9A5CE42E48D47FE0F61CD75DC"/>
  </w:style>
  <w:style w:type="paragraph" w:customStyle="1" w:styleId="C6D356A6D3414BC69B26D88B5A192EFB">
    <w:name w:val="C6D356A6D3414BC69B26D88B5A192EFB"/>
  </w:style>
  <w:style w:type="paragraph" w:customStyle="1" w:styleId="EB3F0057B7A04FE6B7F2D8A6AFA813EA">
    <w:name w:val="EB3F0057B7A04FE6B7F2D8A6AFA813EA"/>
  </w:style>
  <w:style w:type="paragraph" w:customStyle="1" w:styleId="DE935801188D42E29AAE0B628E325F63">
    <w:name w:val="DE935801188D42E29AAE0B628E325F63"/>
  </w:style>
  <w:style w:type="paragraph" w:customStyle="1" w:styleId="DDD2F27453DF478DBCC970BC92480E01">
    <w:name w:val="DDD2F27453DF478DBCC970BC92480E01"/>
  </w:style>
  <w:style w:type="paragraph" w:customStyle="1" w:styleId="9ED0479333544920AE6353CED56289C2">
    <w:name w:val="9ED0479333544920AE6353CED56289C2"/>
  </w:style>
  <w:style w:type="paragraph" w:customStyle="1" w:styleId="C821139A1ACC462CA672E82BF5E37EFB">
    <w:name w:val="C821139A1ACC462CA672E82BF5E37EFB"/>
  </w:style>
  <w:style w:type="paragraph" w:customStyle="1" w:styleId="B4CF1AE959CA46E5A69D8B3B585279AB">
    <w:name w:val="B4CF1AE959CA46E5A69D8B3B585279AB"/>
  </w:style>
  <w:style w:type="paragraph" w:customStyle="1" w:styleId="86FA985CCDA540469C5B19AED134E661">
    <w:name w:val="86FA985CCDA540469C5B19AED134E661"/>
  </w:style>
  <w:style w:type="paragraph" w:customStyle="1" w:styleId="F7C649A065E24028AB9968AFC465044A">
    <w:name w:val="F7C649A065E24028AB9968AFC465044A"/>
  </w:style>
  <w:style w:type="paragraph" w:customStyle="1" w:styleId="8A9A7A11CAA24CE0876110D90F310C2A">
    <w:name w:val="8A9A7A11CAA24CE0876110D90F310C2A"/>
  </w:style>
  <w:style w:type="paragraph" w:customStyle="1" w:styleId="256B6D10C8E040389421F5D450B73AF2">
    <w:name w:val="256B6D10C8E040389421F5D450B73AF2"/>
  </w:style>
  <w:style w:type="paragraph" w:customStyle="1" w:styleId="09EC6AA2960A4AF99A3DC25F78557C7B">
    <w:name w:val="09EC6AA2960A4AF99A3DC25F78557C7B"/>
  </w:style>
  <w:style w:type="paragraph" w:customStyle="1" w:styleId="A2D229D213CC4EB29D40318FF1CB6BA8">
    <w:name w:val="A2D229D213CC4EB29D40318FF1CB6BA8"/>
  </w:style>
  <w:style w:type="paragraph" w:customStyle="1" w:styleId="C5F9A165AEC94640A32AF7CDB3B6A7B5">
    <w:name w:val="C5F9A165AEC94640A32AF7CDB3B6A7B5"/>
  </w:style>
  <w:style w:type="paragraph" w:customStyle="1" w:styleId="8598CE77BB3C464AB6FBB9E00A0EE01D">
    <w:name w:val="8598CE77BB3C464AB6FBB9E00A0EE01D"/>
  </w:style>
  <w:style w:type="paragraph" w:customStyle="1" w:styleId="1C573BA76D63491CBDA7D16D8F46F925">
    <w:name w:val="1C573BA76D63491CBDA7D16D8F46F925"/>
  </w:style>
  <w:style w:type="paragraph" w:customStyle="1" w:styleId="71F8210714DF46E49F196957A113257C">
    <w:name w:val="71F8210714DF46E49F196957A113257C"/>
  </w:style>
  <w:style w:type="paragraph" w:customStyle="1" w:styleId="FEB8289057B94BE0A92C97BCBACF202B">
    <w:name w:val="FEB8289057B94BE0A92C97BCBACF202B"/>
  </w:style>
  <w:style w:type="paragraph" w:customStyle="1" w:styleId="E87CBBAE89FD4745B6C36E8C8AC9E99F">
    <w:name w:val="E87CBBAE89FD4745B6C36E8C8AC9E99F"/>
  </w:style>
  <w:style w:type="paragraph" w:customStyle="1" w:styleId="1A44B6ADB9844BB7B970D1B174CE4E77">
    <w:name w:val="1A44B6ADB9844BB7B970D1B174CE4E77"/>
  </w:style>
  <w:style w:type="paragraph" w:customStyle="1" w:styleId="1423C16BD7174EF0B10A9077B89E6CE6">
    <w:name w:val="1423C16BD7174EF0B10A9077B89E6CE6"/>
  </w:style>
  <w:style w:type="paragraph" w:customStyle="1" w:styleId="A04ADF5A3D4942439869237F5C6CB540">
    <w:name w:val="A04ADF5A3D4942439869237F5C6CB540"/>
  </w:style>
  <w:style w:type="paragraph" w:customStyle="1" w:styleId="56CB54655AFE40D884AA725FF4C01432">
    <w:name w:val="56CB54655AFE40D884AA725FF4C01432"/>
  </w:style>
  <w:style w:type="paragraph" w:customStyle="1" w:styleId="BF3CF8172E5E482AA4476530CA86BCBC">
    <w:name w:val="BF3CF8172E5E482AA4476530CA86BCBC"/>
  </w:style>
  <w:style w:type="paragraph" w:customStyle="1" w:styleId="63A8794C9C8B4D1D8AC8A7E9746D0085">
    <w:name w:val="63A8794C9C8B4D1D8AC8A7E9746D0085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EA78AFB08C24864AEB7124F4F39DC24">
    <w:name w:val="BEA78AFB08C24864AEB7124F4F39DC24"/>
  </w:style>
  <w:style w:type="paragraph" w:customStyle="1" w:styleId="16D0A0B34A0D4E56A13CB4D14D4E483D">
    <w:name w:val="16D0A0B34A0D4E56A13CB4D14D4E483D"/>
  </w:style>
  <w:style w:type="paragraph" w:customStyle="1" w:styleId="949591C36CE44B0C90F13CFAF5F988F1">
    <w:name w:val="949591C36CE44B0C90F13CFAF5F988F1"/>
  </w:style>
  <w:style w:type="paragraph" w:customStyle="1" w:styleId="1E5709B42DD94E01A3358A8FA7B8D603">
    <w:name w:val="1E5709B42DD94E01A3358A8FA7B8D603"/>
  </w:style>
  <w:style w:type="paragraph" w:customStyle="1" w:styleId="1D546FAE9E93468E871FF8359600018E">
    <w:name w:val="1D546FAE9E93468E871FF8359600018E"/>
  </w:style>
  <w:style w:type="paragraph" w:customStyle="1" w:styleId="3ABB90DD19154C71A6A2DCCA29BC8530">
    <w:name w:val="3ABB90DD19154C71A6A2DCCA29BC8530"/>
  </w:style>
  <w:style w:type="paragraph" w:customStyle="1" w:styleId="092484BB35444169944433EDD9D8713B">
    <w:name w:val="092484BB35444169944433EDD9D8713B"/>
  </w:style>
  <w:style w:type="paragraph" w:customStyle="1" w:styleId="8E29D31D17C54330AD6BC2F23875D480">
    <w:name w:val="8E29D31D17C54330AD6BC2F23875D480"/>
  </w:style>
  <w:style w:type="paragraph" w:customStyle="1" w:styleId="C172CC5A13654304B44E8F8CD322E042">
    <w:name w:val="C172CC5A13654304B44E8F8CD322E042"/>
  </w:style>
  <w:style w:type="paragraph" w:customStyle="1" w:styleId="35EEC5C4F1A548F8BAFC99990E7570AF">
    <w:name w:val="35EEC5C4F1A548F8BAFC99990E7570AF"/>
  </w:style>
  <w:style w:type="paragraph" w:customStyle="1" w:styleId="1E6CC3C4899A4C66A0DB263825AA8F3B">
    <w:name w:val="1E6CC3C4899A4C66A0DB263825AA8F3B"/>
  </w:style>
  <w:style w:type="paragraph" w:customStyle="1" w:styleId="F34DE7E17B544CF2BD1A1A8AA22DDC2B">
    <w:name w:val="F34DE7E17B544CF2BD1A1A8AA22DDC2B"/>
  </w:style>
  <w:style w:type="paragraph" w:customStyle="1" w:styleId="B728F73A60124F958C36014A41EFFEB2">
    <w:name w:val="B728F73A60124F958C36014A41EFFEB2"/>
  </w:style>
  <w:style w:type="paragraph" w:customStyle="1" w:styleId="84C2007F928A49A09F651200D37283A1">
    <w:name w:val="84C2007F928A49A09F651200D37283A1"/>
  </w:style>
  <w:style w:type="paragraph" w:customStyle="1" w:styleId="C74E2722CAE74E3086714F0FAD9F08EB">
    <w:name w:val="C74E2722CAE74E3086714F0FAD9F08EB"/>
  </w:style>
  <w:style w:type="paragraph" w:customStyle="1" w:styleId="BFBA56561F4A487EAC34C751832962E6">
    <w:name w:val="BFBA56561F4A487EAC34C751832962E6"/>
  </w:style>
  <w:style w:type="paragraph" w:customStyle="1" w:styleId="ED425092EC3442A687BD4B5AE91F9C06">
    <w:name w:val="ED425092EC3442A687BD4B5AE91F9C06"/>
  </w:style>
  <w:style w:type="paragraph" w:customStyle="1" w:styleId="A2B9C781D4CB41948D3CB7718CE43CB4">
    <w:name w:val="A2B9C781D4CB41948D3CB7718CE43CB4"/>
  </w:style>
  <w:style w:type="paragraph" w:customStyle="1" w:styleId="1D19D773F7334B19ADC835707136E587">
    <w:name w:val="1D19D773F7334B19ADC835707136E587"/>
  </w:style>
  <w:style w:type="paragraph" w:customStyle="1" w:styleId="C1D5A915987F426AA45D3C21BE820C4C">
    <w:name w:val="C1D5A915987F426AA45D3C21BE820C4C"/>
  </w:style>
  <w:style w:type="paragraph" w:customStyle="1" w:styleId="2128A06DD8F64BE2B8066A48406FEE0D">
    <w:name w:val="2128A06DD8F64BE2B8066A48406FEE0D"/>
  </w:style>
  <w:style w:type="paragraph" w:customStyle="1" w:styleId="4F6C8A51BD664425A21FE8FE232F9F55">
    <w:name w:val="4F6C8A51BD664425A21FE8FE232F9F55"/>
  </w:style>
  <w:style w:type="paragraph" w:customStyle="1" w:styleId="037C113AE7E042058F8054195A761B0D">
    <w:name w:val="037C113AE7E042058F8054195A761B0D"/>
  </w:style>
  <w:style w:type="paragraph" w:customStyle="1" w:styleId="1919847DF55A4BCEAD2B6C7BD2593CF6">
    <w:name w:val="1919847DF55A4BCEAD2B6C7BD2593CF6"/>
  </w:style>
  <w:style w:type="paragraph" w:customStyle="1" w:styleId="4FDD2EC85A4245118A19948CC07C66F2">
    <w:name w:val="4FDD2EC85A4245118A19948CC07C66F2"/>
  </w:style>
  <w:style w:type="paragraph" w:customStyle="1" w:styleId="A54A86D521414857B8AEAAA5E7B5600A">
    <w:name w:val="A54A86D521414857B8AEAAA5E7B5600A"/>
  </w:style>
  <w:style w:type="paragraph" w:customStyle="1" w:styleId="88239F240BAA42BAA2B1D185896920C7">
    <w:name w:val="88239F240BAA42BAA2B1D185896920C7"/>
  </w:style>
  <w:style w:type="paragraph" w:customStyle="1" w:styleId="81A8B04416FE4879B9B3AF7141895776">
    <w:name w:val="81A8B04416FE4879B9B3AF7141895776"/>
  </w:style>
  <w:style w:type="paragraph" w:customStyle="1" w:styleId="E85DCD07ED424A729A8F21E184FE3E6A">
    <w:name w:val="E85DCD07ED424A729A8F21E184FE3E6A"/>
  </w:style>
  <w:style w:type="paragraph" w:customStyle="1" w:styleId="113CF2656AFB4073954ADCD2F4F4F2B9">
    <w:name w:val="113CF2656AFB4073954ADCD2F4F4F2B9"/>
  </w:style>
  <w:style w:type="paragraph" w:customStyle="1" w:styleId="A3A8E1E811634E519B0314D06706231C">
    <w:name w:val="A3A8E1E811634E519B0314D06706231C"/>
  </w:style>
  <w:style w:type="paragraph" w:customStyle="1" w:styleId="A5E404487B2F4302A8F37909358920C9">
    <w:name w:val="A5E404487B2F4302A8F37909358920C9"/>
  </w:style>
  <w:style w:type="paragraph" w:customStyle="1" w:styleId="71C486812C37465FA0F7D3995DB70ED1">
    <w:name w:val="71C486812C37465FA0F7D3995DB70ED1"/>
  </w:style>
  <w:style w:type="paragraph" w:customStyle="1" w:styleId="83FF08D3811C474FB950732F4594C1FD">
    <w:name w:val="83FF08D3811C474FB950732F4594C1FD"/>
  </w:style>
  <w:style w:type="paragraph" w:customStyle="1" w:styleId="BD733BC2CED1470D8D19BBF81B2794D8">
    <w:name w:val="BD733BC2CED1470D8D19BBF81B2794D8"/>
  </w:style>
  <w:style w:type="paragraph" w:customStyle="1" w:styleId="51B2FEFD53B04957807C76BFB798E601">
    <w:name w:val="51B2FEFD53B04957807C76BFB798E601"/>
  </w:style>
  <w:style w:type="paragraph" w:customStyle="1" w:styleId="3B61CCE1C91D4AF3A3648F648D1672AD">
    <w:name w:val="3B61CCE1C91D4AF3A3648F648D1672AD"/>
  </w:style>
  <w:style w:type="paragraph" w:customStyle="1" w:styleId="DEFCB47FF87F49FD99461F4CB614B7EF">
    <w:name w:val="DEFCB47FF87F49FD99461F4CB614B7EF"/>
  </w:style>
  <w:style w:type="paragraph" w:customStyle="1" w:styleId="B982357067FD40A38A4AC0330AE84ABE">
    <w:name w:val="B982357067FD40A38A4AC0330AE84ABE"/>
  </w:style>
  <w:style w:type="paragraph" w:customStyle="1" w:styleId="569F976B993A465F84F2334ABE80C0EF">
    <w:name w:val="569F976B993A465F84F2334ABE80C0EF"/>
  </w:style>
  <w:style w:type="paragraph" w:customStyle="1" w:styleId="02A8DB32AB794FF9A363F5E36B94390C">
    <w:name w:val="02A8DB32AB794FF9A363F5E36B94390C"/>
  </w:style>
  <w:style w:type="paragraph" w:customStyle="1" w:styleId="D57FD2819A0642E99EAC5F9D066AE18A">
    <w:name w:val="D57FD2819A0642E99EAC5F9D066AE18A"/>
  </w:style>
  <w:style w:type="paragraph" w:customStyle="1" w:styleId="166FBA9D22C843869A1E6AB44ABA0A6A">
    <w:name w:val="166FBA9D22C843869A1E6AB44ABA0A6A"/>
  </w:style>
  <w:style w:type="paragraph" w:customStyle="1" w:styleId="6CF7E68BA15F4060992076C64C72E0EE">
    <w:name w:val="6CF7E68BA15F4060992076C64C72E0EE"/>
  </w:style>
  <w:style w:type="paragraph" w:customStyle="1" w:styleId="CD61D36D6E3146B09F09BDC440F3EFA2">
    <w:name w:val="CD61D36D6E3146B09F09BDC440F3EFA2"/>
  </w:style>
  <w:style w:type="paragraph" w:customStyle="1" w:styleId="77D383D271CF48A6911055C1AAAECCE3">
    <w:name w:val="77D383D271CF48A6911055C1AAAECCE3"/>
  </w:style>
  <w:style w:type="paragraph" w:customStyle="1" w:styleId="DDB388B16B504F549351DA29957950E8">
    <w:name w:val="DDB388B16B504F549351DA29957950E8"/>
  </w:style>
  <w:style w:type="paragraph" w:customStyle="1" w:styleId="953401FB411744F3942A5DEFA3FB4B81">
    <w:name w:val="953401FB411744F3942A5DEFA3FB4B81"/>
  </w:style>
  <w:style w:type="paragraph" w:customStyle="1" w:styleId="4996BC78F2EC453FAB9B1209C8180159">
    <w:name w:val="4996BC78F2EC453FAB9B1209C8180159"/>
  </w:style>
  <w:style w:type="paragraph" w:customStyle="1" w:styleId="9E2C4432DAF940CE9DAA6EA944463C5E">
    <w:name w:val="9E2C4432DAF940CE9DAA6EA944463C5E"/>
  </w:style>
  <w:style w:type="paragraph" w:customStyle="1" w:styleId="A78585659EA54FA5B5430BDA2580C71D">
    <w:name w:val="A78585659EA54FA5B5430BDA2580C71D"/>
  </w:style>
  <w:style w:type="paragraph" w:customStyle="1" w:styleId="CE914784228748EDA4A08BAE2BF4309C">
    <w:name w:val="CE914784228748EDA4A08BAE2BF4309C"/>
  </w:style>
  <w:style w:type="paragraph" w:customStyle="1" w:styleId="E38C5A69DFDD44BEB235C351F87EACA3">
    <w:name w:val="E38C5A69DFDD44BEB235C351F87EACA3"/>
  </w:style>
  <w:style w:type="paragraph" w:customStyle="1" w:styleId="2C46137B487843D5813A2141D8CC2F67">
    <w:name w:val="2C46137B487843D5813A2141D8CC2F67"/>
  </w:style>
  <w:style w:type="paragraph" w:customStyle="1" w:styleId="EC1FFFB9F2D74B56BA9AC3C59A899C4B">
    <w:name w:val="EC1FFFB9F2D74B56BA9AC3C59A899C4B"/>
  </w:style>
  <w:style w:type="paragraph" w:customStyle="1" w:styleId="6A943DD876D54E8E80F407D5BF6210FE">
    <w:name w:val="6A943DD876D54E8E80F407D5BF6210FE"/>
  </w:style>
  <w:style w:type="paragraph" w:customStyle="1" w:styleId="1FC26C6A7F194A61BEB6E899618B516C">
    <w:name w:val="1FC26C6A7F194A61BEB6E899618B516C"/>
  </w:style>
  <w:style w:type="paragraph" w:customStyle="1" w:styleId="2B865B8DFDD2429882F81587E5838738">
    <w:name w:val="2B865B8DFDD2429882F81587E5838738"/>
  </w:style>
  <w:style w:type="paragraph" w:customStyle="1" w:styleId="F39C5D9744E343A48D40ED8B8D4FA944">
    <w:name w:val="F39C5D9744E343A48D40ED8B8D4FA944"/>
  </w:style>
  <w:style w:type="paragraph" w:customStyle="1" w:styleId="43B7013274DD4608B73C20692CF345E7">
    <w:name w:val="43B7013274DD4608B73C20692CF345E7"/>
  </w:style>
  <w:style w:type="paragraph" w:customStyle="1" w:styleId="CA57565141084E2CBC6DB225870D9E7E">
    <w:name w:val="CA57565141084E2CBC6DB225870D9E7E"/>
  </w:style>
  <w:style w:type="paragraph" w:customStyle="1" w:styleId="3F62B69C0F2346DD9070DCD4A9338C6B">
    <w:name w:val="3F62B69C0F2346DD9070DCD4A9338C6B"/>
  </w:style>
  <w:style w:type="paragraph" w:customStyle="1" w:styleId="2DD657B2C0644A2A834B52C8A16D918D">
    <w:name w:val="2DD657B2C0644A2A834B52C8A16D918D"/>
    <w:rsid w:val="007B7BA4"/>
  </w:style>
  <w:style w:type="paragraph" w:customStyle="1" w:styleId="7FB5181B4088407696F359A2FBC35DC7">
    <w:name w:val="7FB5181B4088407696F359A2FBC35DC7"/>
    <w:rsid w:val="009B1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31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 Aryal</dc:creator>
  <cp:keywords/>
  <cp:lastModifiedBy>Aashish Aryal</cp:lastModifiedBy>
  <cp:revision>3</cp:revision>
  <dcterms:created xsi:type="dcterms:W3CDTF">2019-05-18T09:52:00Z</dcterms:created>
  <dcterms:modified xsi:type="dcterms:W3CDTF">2019-05-23T16:20:00Z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